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AC" w:rsidRDefault="00D752AC">
      <w:pPr>
        <w:pStyle w:val="Title"/>
      </w:pPr>
    </w:p>
    <w:p w:rsidR="00C067C5" w:rsidRPr="00843164" w:rsidRDefault="000C6A96">
      <w:pPr>
        <w:pStyle w:val="Title"/>
      </w:pPr>
      <w:r>
        <w:t>Okuhle Salelo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0C6A96" w:rsidP="000C6A96">
            <w:pPr>
              <w:pStyle w:val="ContactInfo"/>
            </w:pPr>
            <w:r>
              <w:t>Kayamandi Stellenbosch 7600</w:t>
            </w:r>
            <w:r w:rsidR="00260D3F" w:rsidRPr="00843164">
              <w:t> | </w:t>
            </w:r>
            <w:r>
              <w:t>0633145504</w:t>
            </w:r>
            <w:r w:rsidR="00260D3F" w:rsidRPr="00843164">
              <w:t> | </w:t>
            </w:r>
            <w:r>
              <w:t>222384085</w:t>
            </w:r>
            <w:r w:rsidR="0091282B">
              <w:t>@mycput.ac.za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DE3E13F0729A4D4897813C76478931C8"/>
        </w:placeholder>
        <w:temporary/>
        <w:showingPlcHdr/>
        <w15:appearance w15:val="hidden"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91282B">
            <w:r w:rsidRPr="0091282B">
              <w:t>A dedicated and adaptable university student currently pursuing a degree in ICT: Communication Networks at the Cape Peninsula University of Technology. Possess a strong foundation in technical problem-solving and eager to apply my academic knowledge in a dynamic networking environment. Throughout my studies, Demonstrated high motivation, teamwork, and a strong work ethic. Seeking a Technical Intern position to apply my expertise in supporting organizational efficiency, growth, and success while gaining valuable practical experience. Passionate about results-driven processes and empathetic in approach, with the aim to contribute effectively and continue developing within the field of communication networks.</w:t>
            </w:r>
          </w:p>
        </w:tc>
      </w:tr>
    </w:tbl>
    <w:p w:rsidR="00126049" w:rsidRPr="00843164" w:rsidRDefault="00773CAB" w:rsidP="002563E8">
      <w:pPr>
        <w:pStyle w:val="Heading1"/>
      </w:pPr>
      <w:r>
        <w:t>Technical Skills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773CAB" w:rsidRDefault="00850CB2" w:rsidP="00843164">
            <w:r>
              <w:t>Languages: Shell Scripting, HTML, CSS, JavaScript</w:t>
            </w:r>
          </w:p>
          <w:p w:rsidR="00260D3F" w:rsidRPr="00843164" w:rsidRDefault="00850CB2" w:rsidP="00843164">
            <w:r>
              <w:t xml:space="preserve">Databases: MySQL, Relational databases Networking Tools: Cisco Packet tracer 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7FBC60B1D523415B9E18379D1E1B9D54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194613" w:rsidP="00843164">
            <w:pPr>
              <w:pStyle w:val="Date"/>
            </w:pPr>
            <w:sdt>
              <w:sdtPr>
                <w:alias w:val="Enter Dates From for employment 1:"/>
                <w:tag w:val="Enter Dates From for employment 1:"/>
                <w:id w:val="2053807819"/>
                <w:placeholder>
                  <w:docPart w:val="53714439E53D467783A2CF5E041D69B4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 xml:space="preserve">Dates </w:t>
                </w:r>
                <w:r w:rsidR="00843164">
                  <w:t>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mployment 1:"/>
                <w:tag w:val="Enter Dates To for employment 1:"/>
                <w:id w:val="1221249156"/>
                <w:placeholder>
                  <w:docPart w:val="D459EF11D6464C41B309A53AD332886B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:rsidR="00843164" w:rsidRPr="00843164" w:rsidRDefault="00850CB2" w:rsidP="00297EBC">
            <w:r>
              <w:t>[From 01 January 2024] Support Intern</w:t>
            </w:r>
            <w:r w:rsidR="00843164" w:rsidRPr="00843164">
              <w:t>,  </w:t>
            </w:r>
            <w:r w:rsidR="00B533DA">
              <w:rPr>
                <w:rStyle w:val="Emphasis"/>
              </w:rPr>
              <w:t>Bank Seta</w:t>
            </w:r>
            <w:r>
              <w:rPr>
                <w:rStyle w:val="Emphasis"/>
              </w:rPr>
              <w:t xml:space="preserve"> </w:t>
            </w:r>
          </w:p>
          <w:p w:rsidR="00843164" w:rsidRPr="00843164" w:rsidRDefault="00850CB2" w:rsidP="005B658D">
            <w:pPr>
              <w:pStyle w:val="ListBullet"/>
              <w:numPr>
                <w:ilvl w:val="0"/>
                <w:numId w:val="18"/>
              </w:numPr>
            </w:pPr>
            <w:r>
              <w:t xml:space="preserve">I </w:t>
            </w:r>
            <w:r w:rsidR="00676F21">
              <w:t>am</w:t>
            </w:r>
            <w:r>
              <w:t xml:space="preserve"> working for plums system </w:t>
            </w:r>
            <w:r w:rsidR="00B533DA">
              <w:t>Bank Seta</w:t>
            </w:r>
            <w:r>
              <w:t>, responsible for monitoring and assigning tickets.</w:t>
            </w:r>
          </w:p>
        </w:tc>
      </w:tr>
    </w:tbl>
    <w:bookmarkStart w:id="0" w:name="_GoBack" w:displacedByCustomXml="next"/>
    <w:sdt>
      <w:sdtPr>
        <w:alias w:val="Education heading:"/>
        <w:tag w:val="Education heading:"/>
        <w:id w:val="989682148"/>
        <w:placeholder>
          <w:docPart w:val="556B2D0A917B47FF9BCFE3AC9E31127D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bookmarkEnd w:id="0"/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843164" w:rsidP="00773CAB">
            <w:pPr>
              <w:pStyle w:val="Date"/>
            </w:pPr>
          </w:p>
        </w:tc>
        <w:tc>
          <w:tcPr>
            <w:tcW w:w="4087" w:type="pct"/>
          </w:tcPr>
          <w:p w:rsidR="00773CAB" w:rsidRDefault="00773CAB" w:rsidP="00B533DA">
            <w:pPr>
              <w:pStyle w:val="ListParagraph"/>
              <w:numPr>
                <w:ilvl w:val="0"/>
                <w:numId w:val="17"/>
              </w:numPr>
            </w:pPr>
            <w:r w:rsidRPr="00773CAB">
              <w:t>Kayamandi high School</w:t>
            </w:r>
            <w:r w:rsidRPr="00773CAB">
              <w:cr/>
            </w:r>
            <w:r>
              <w:t xml:space="preserve">  Period: 5 years</w:t>
            </w:r>
          </w:p>
          <w:p w:rsidR="00773CAB" w:rsidRDefault="00773CAB" w:rsidP="00773CAB">
            <w:pPr>
              <w:pStyle w:val="ListParagraph"/>
            </w:pPr>
            <w:r>
              <w:t xml:space="preserve">  Competition: 2021</w:t>
            </w:r>
          </w:p>
          <w:p w:rsidR="00773CAB" w:rsidRDefault="00773CAB" w:rsidP="00773CAB">
            <w:pPr>
              <w:pStyle w:val="ListParagraph"/>
            </w:pPr>
            <w:r>
              <w:t xml:space="preserve">  Subjects: Physical science, Mathematics, English and Life Science</w:t>
            </w:r>
          </w:p>
          <w:p w:rsidR="00773CAB" w:rsidRDefault="00773CAB" w:rsidP="00773CAB">
            <w:pPr>
              <w:pStyle w:val="ListParagraph"/>
              <w:numPr>
                <w:ilvl w:val="0"/>
                <w:numId w:val="17"/>
              </w:numPr>
            </w:pPr>
            <w:r>
              <w:t>Higher Certificate: Information technology Communication at CPUT (2022)</w:t>
            </w:r>
          </w:p>
          <w:p w:rsidR="00773CAB" w:rsidRPr="00843164" w:rsidRDefault="00773CAB" w:rsidP="00773CAB">
            <w:pPr>
              <w:pStyle w:val="ListParagraph"/>
            </w:pPr>
          </w:p>
        </w:tc>
      </w:tr>
    </w:tbl>
    <w:p w:rsidR="00126049" w:rsidRPr="00843164" w:rsidRDefault="00B533DA" w:rsidP="002563E8">
      <w:pPr>
        <w:pStyle w:val="Heading1"/>
      </w:pPr>
      <w:r>
        <w:lastRenderedPageBreak/>
        <w:t>Core competencies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B533DA" w:rsidRDefault="00B533DA" w:rsidP="00B533DA">
            <w:pPr>
              <w:pStyle w:val="ListParagraph"/>
              <w:numPr>
                <w:ilvl w:val="0"/>
                <w:numId w:val="17"/>
              </w:numPr>
            </w:pPr>
            <w:r>
              <w:t xml:space="preserve">Time Management </w:t>
            </w:r>
          </w:p>
          <w:p w:rsidR="00850CB2" w:rsidRDefault="00B533DA" w:rsidP="00B533DA">
            <w:pPr>
              <w:pStyle w:val="ListParagraph"/>
              <w:numPr>
                <w:ilvl w:val="0"/>
                <w:numId w:val="17"/>
              </w:numPr>
            </w:pPr>
            <w:r>
              <w:t>Protocol knowledge</w:t>
            </w:r>
            <w:r w:rsidR="00850CB2">
              <w:t xml:space="preserve"> </w:t>
            </w:r>
          </w:p>
          <w:p w:rsidR="00260D3F" w:rsidRDefault="00B533DA" w:rsidP="00B533DA">
            <w:pPr>
              <w:pStyle w:val="ListParagraph"/>
              <w:numPr>
                <w:ilvl w:val="0"/>
                <w:numId w:val="17"/>
              </w:numPr>
            </w:pPr>
            <w:r>
              <w:t>My SQL</w:t>
            </w:r>
          </w:p>
          <w:p w:rsidR="00B533DA" w:rsidRDefault="00B533DA" w:rsidP="00B533DA">
            <w:pPr>
              <w:pStyle w:val="ListParagraph"/>
              <w:numPr>
                <w:ilvl w:val="0"/>
                <w:numId w:val="17"/>
              </w:numPr>
            </w:pPr>
            <w:r>
              <w:t>Network Fundamental</w:t>
            </w:r>
          </w:p>
          <w:p w:rsidR="00B533DA" w:rsidRDefault="00B533DA" w:rsidP="00B533DA">
            <w:pPr>
              <w:pStyle w:val="ListParagraph"/>
              <w:numPr>
                <w:ilvl w:val="0"/>
                <w:numId w:val="17"/>
              </w:numPr>
            </w:pPr>
            <w:r>
              <w:t>Networking and Configuration</w:t>
            </w:r>
          </w:p>
          <w:p w:rsidR="00B533DA" w:rsidRDefault="00B533DA" w:rsidP="00B533DA">
            <w:pPr>
              <w:pStyle w:val="ListParagraph"/>
              <w:numPr>
                <w:ilvl w:val="0"/>
                <w:numId w:val="17"/>
              </w:numPr>
            </w:pPr>
            <w:r>
              <w:t>Routing and Switching</w:t>
            </w:r>
          </w:p>
          <w:p w:rsidR="00B533DA" w:rsidRDefault="00B533DA" w:rsidP="00B533DA">
            <w:pPr>
              <w:pStyle w:val="ListParagraph"/>
              <w:numPr>
                <w:ilvl w:val="0"/>
                <w:numId w:val="17"/>
              </w:numPr>
            </w:pPr>
            <w:r>
              <w:t>LINUX</w:t>
            </w:r>
          </w:p>
          <w:p w:rsidR="00B533DA" w:rsidRDefault="00B533DA" w:rsidP="00B533DA">
            <w:pPr>
              <w:pStyle w:val="ListParagraph"/>
              <w:numPr>
                <w:ilvl w:val="0"/>
                <w:numId w:val="17"/>
              </w:numPr>
            </w:pPr>
            <w:r>
              <w:t>Team Player</w:t>
            </w:r>
          </w:p>
          <w:p w:rsidR="00B533DA" w:rsidRPr="00843164" w:rsidRDefault="00B533DA" w:rsidP="00B533DA">
            <w:pPr>
              <w:pStyle w:val="ListParagraph"/>
              <w:numPr>
                <w:ilvl w:val="0"/>
                <w:numId w:val="17"/>
              </w:numPr>
            </w:pPr>
            <w:r>
              <w:t>Troubleshooting</w:t>
            </w:r>
          </w:p>
        </w:tc>
      </w:tr>
    </w:tbl>
    <w:p w:rsidR="00126049" w:rsidRPr="00843164" w:rsidRDefault="00850CB2" w:rsidP="002563E8">
      <w:pPr>
        <w:pStyle w:val="Heading1"/>
      </w:pPr>
      <w:r>
        <w:t>Certification AND TRAINING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Default="00850CB2" w:rsidP="00850CB2">
            <w:pPr>
              <w:pStyle w:val="ListParagraph"/>
              <w:numPr>
                <w:ilvl w:val="0"/>
                <w:numId w:val="15"/>
              </w:numPr>
            </w:pPr>
            <w:r>
              <w:t>Google IT Support Professional Certificate</w:t>
            </w:r>
          </w:p>
          <w:p w:rsidR="00850CB2" w:rsidRDefault="00850CB2" w:rsidP="00850CB2">
            <w:pPr>
              <w:pStyle w:val="ListParagraph"/>
            </w:pPr>
            <w:r>
              <w:t>Google [April, 2022]</w:t>
            </w:r>
          </w:p>
          <w:p w:rsidR="00850CB2" w:rsidRDefault="00850CB2" w:rsidP="00850CB2">
            <w:pPr>
              <w:pStyle w:val="ListParagraph"/>
            </w:pPr>
            <w:r>
              <w:t>Foundational IT abilities, including networking and system administration.</w:t>
            </w:r>
          </w:p>
          <w:p w:rsidR="00850CB2" w:rsidRDefault="00850CB2" w:rsidP="00850CB2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UX Design</w:t>
            </w:r>
          </w:p>
          <w:p w:rsidR="00850CB2" w:rsidRDefault="00850CB2" w:rsidP="00850CB2">
            <w:pPr>
              <w:pStyle w:val="ListParagraph"/>
              <w:jc w:val="both"/>
            </w:pPr>
            <w:r>
              <w:t>LinkedIn learning,[March,2024]</w:t>
            </w:r>
          </w:p>
          <w:p w:rsidR="00850CB2" w:rsidRDefault="00850CB2" w:rsidP="00850CB2">
            <w:pPr>
              <w:pStyle w:val="ListParagraph"/>
              <w:jc w:val="both"/>
            </w:pPr>
            <w:r>
              <w:t>Introduction to UX principles and design processes</w:t>
            </w:r>
          </w:p>
          <w:p w:rsidR="00D752AC" w:rsidRDefault="00D752AC" w:rsidP="00D752AC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LinkedIn ethical hacking[March,2025]</w:t>
            </w:r>
          </w:p>
          <w:p w:rsidR="00850CB2" w:rsidRPr="00843164" w:rsidRDefault="00850CB2" w:rsidP="00850CB2">
            <w:pPr>
              <w:pStyle w:val="ListParagraph"/>
              <w:jc w:val="both"/>
            </w:pPr>
          </w:p>
        </w:tc>
      </w:tr>
    </w:tbl>
    <w:p w:rsidR="00B533DA" w:rsidRPr="00B533DA" w:rsidRDefault="00B533DA" w:rsidP="00B533DA">
      <w:pPr>
        <w:keepNext/>
        <w:keepLines/>
        <w:pBdr>
          <w:bottom w:val="double" w:sz="2" w:space="1" w:color="595959" w:themeColor="text1" w:themeTint="A6"/>
        </w:pBdr>
        <w:spacing w:before="640" w:after="0" w:line="216" w:lineRule="auto"/>
        <w:ind w:right="0"/>
        <w:outlineLvl w:val="0"/>
        <w:rPr>
          <w:rFonts w:asciiTheme="majorHAnsi" w:eastAsiaTheme="majorEastAsia" w:hAnsiTheme="majorHAnsi" w:cstheme="majorBidi"/>
          <w:caps/>
          <w:sz w:val="26"/>
          <w:szCs w:val="34"/>
        </w:rPr>
      </w:pPr>
      <w:r>
        <w:rPr>
          <w:rFonts w:asciiTheme="majorHAnsi" w:eastAsiaTheme="majorEastAsia" w:hAnsiTheme="majorHAnsi" w:cstheme="majorBidi"/>
          <w:caps/>
          <w:sz w:val="26"/>
          <w:szCs w:val="34"/>
        </w:rPr>
        <w:t>Languages</w:t>
      </w:r>
    </w:p>
    <w:tbl>
      <w:tblPr>
        <w:tblStyle w:val="ResumeTable1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B533DA" w:rsidRPr="00B533DA" w:rsidTr="00147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B533DA" w:rsidRDefault="00B533DA" w:rsidP="00B533DA">
            <w:pPr>
              <w:contextualSpacing/>
              <w:jc w:val="both"/>
            </w:pPr>
            <w:r>
              <w:t xml:space="preserve">English: Fluent </w:t>
            </w:r>
          </w:p>
          <w:p w:rsidR="00B533DA" w:rsidRDefault="00B533DA" w:rsidP="00B533DA">
            <w:pPr>
              <w:contextualSpacing/>
              <w:jc w:val="both"/>
            </w:pPr>
            <w:r>
              <w:t xml:space="preserve">IsiXhosa: Fluent </w:t>
            </w:r>
          </w:p>
          <w:p w:rsidR="00B533DA" w:rsidRPr="00B533DA" w:rsidRDefault="00B533DA" w:rsidP="00B533DA">
            <w:pPr>
              <w:contextualSpacing/>
              <w:jc w:val="both"/>
            </w:pPr>
            <w:r>
              <w:t>IsiZulu: Intermediate</w:t>
            </w:r>
          </w:p>
        </w:tc>
      </w:tr>
    </w:tbl>
    <w:p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613" w:rsidRDefault="00194613">
      <w:pPr>
        <w:spacing w:after="0"/>
      </w:pPr>
      <w:r>
        <w:separator/>
      </w:r>
    </w:p>
    <w:p w:rsidR="00194613" w:rsidRDefault="00194613"/>
  </w:endnote>
  <w:endnote w:type="continuationSeparator" w:id="0">
    <w:p w:rsidR="00194613" w:rsidRDefault="00194613">
      <w:pPr>
        <w:spacing w:after="0"/>
      </w:pPr>
      <w:r>
        <w:continuationSeparator/>
      </w:r>
    </w:p>
    <w:p w:rsidR="00194613" w:rsidRDefault="001946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76F2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613" w:rsidRDefault="00194613">
      <w:pPr>
        <w:spacing w:after="0"/>
      </w:pPr>
      <w:r>
        <w:separator/>
      </w:r>
    </w:p>
    <w:p w:rsidR="00194613" w:rsidRDefault="00194613"/>
  </w:footnote>
  <w:footnote w:type="continuationSeparator" w:id="0">
    <w:p w:rsidR="00194613" w:rsidRDefault="00194613">
      <w:pPr>
        <w:spacing w:after="0"/>
      </w:pPr>
      <w:r>
        <w:continuationSeparator/>
      </w:r>
    </w:p>
    <w:p w:rsidR="00194613" w:rsidRDefault="0019461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BD22D91"/>
    <w:multiLevelType w:val="hybridMultilevel"/>
    <w:tmpl w:val="823CC222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>
    <w:nsid w:val="121B4F98"/>
    <w:multiLevelType w:val="hybridMultilevel"/>
    <w:tmpl w:val="9E48A5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B509E"/>
    <w:multiLevelType w:val="hybridMultilevel"/>
    <w:tmpl w:val="08F28F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D0635"/>
    <w:multiLevelType w:val="hybridMultilevel"/>
    <w:tmpl w:val="8B942B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2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96"/>
    <w:rsid w:val="000C0CA7"/>
    <w:rsid w:val="000C6A96"/>
    <w:rsid w:val="000F2762"/>
    <w:rsid w:val="00126049"/>
    <w:rsid w:val="0014523F"/>
    <w:rsid w:val="00194613"/>
    <w:rsid w:val="00254924"/>
    <w:rsid w:val="002563E8"/>
    <w:rsid w:val="00260D3F"/>
    <w:rsid w:val="004827F9"/>
    <w:rsid w:val="00526C73"/>
    <w:rsid w:val="005B658D"/>
    <w:rsid w:val="00650306"/>
    <w:rsid w:val="00676F21"/>
    <w:rsid w:val="00693B17"/>
    <w:rsid w:val="00762CE4"/>
    <w:rsid w:val="00773CAB"/>
    <w:rsid w:val="00797C46"/>
    <w:rsid w:val="00843164"/>
    <w:rsid w:val="00850CB2"/>
    <w:rsid w:val="00854E7D"/>
    <w:rsid w:val="008551F7"/>
    <w:rsid w:val="008A74DF"/>
    <w:rsid w:val="008B5DC0"/>
    <w:rsid w:val="0091282B"/>
    <w:rsid w:val="00931654"/>
    <w:rsid w:val="00A82DCC"/>
    <w:rsid w:val="00B533DA"/>
    <w:rsid w:val="00BF364F"/>
    <w:rsid w:val="00C02E26"/>
    <w:rsid w:val="00C067C5"/>
    <w:rsid w:val="00CC05D9"/>
    <w:rsid w:val="00CD7582"/>
    <w:rsid w:val="00D0020C"/>
    <w:rsid w:val="00D06E8C"/>
    <w:rsid w:val="00D568D3"/>
    <w:rsid w:val="00D65641"/>
    <w:rsid w:val="00D752AC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95B9F1-2C7A-4928-8B7F-D9E5EB24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D568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table" w:customStyle="1" w:styleId="ResumeTable1">
    <w:name w:val="Resume Table1"/>
    <w:basedOn w:val="TableNormal"/>
    <w:uiPriority w:val="99"/>
    <w:rsid w:val="00B533DA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uhl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3E13F0729A4D4897813C7647893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DC7A3-23EE-410D-8AA9-C219CB62167B}"/>
      </w:docPartPr>
      <w:docPartBody>
        <w:p w:rsidR="003931A2" w:rsidRDefault="00897D64">
          <w:pPr>
            <w:pStyle w:val="DE3E13F0729A4D4897813C76478931C8"/>
          </w:pPr>
          <w:r w:rsidRPr="00843164">
            <w:t>Objective</w:t>
          </w:r>
        </w:p>
      </w:docPartBody>
    </w:docPart>
    <w:docPart>
      <w:docPartPr>
        <w:name w:val="7FBC60B1D523415B9E18379D1E1B9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5C417-6AF2-484B-AC41-52E7FB6F83D7}"/>
      </w:docPartPr>
      <w:docPartBody>
        <w:p w:rsidR="003931A2" w:rsidRDefault="00897D64">
          <w:pPr>
            <w:pStyle w:val="7FBC60B1D523415B9E18379D1E1B9D54"/>
          </w:pPr>
          <w:r w:rsidRPr="00843164">
            <w:t>Experience</w:t>
          </w:r>
        </w:p>
      </w:docPartBody>
    </w:docPart>
    <w:docPart>
      <w:docPartPr>
        <w:name w:val="53714439E53D467783A2CF5E041D6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0FC58-DE3C-440B-B2FB-34AAB6A7F050}"/>
      </w:docPartPr>
      <w:docPartBody>
        <w:p w:rsidR="003931A2" w:rsidRDefault="00897D64">
          <w:pPr>
            <w:pStyle w:val="53714439E53D467783A2CF5E041D69B4"/>
          </w:pPr>
          <w:r w:rsidRPr="00843164">
            <w:t xml:space="preserve">Dates </w:t>
          </w:r>
          <w:r>
            <w:t>F</w:t>
          </w:r>
          <w:r w:rsidRPr="00843164">
            <w:t>rom</w:t>
          </w:r>
        </w:p>
      </w:docPartBody>
    </w:docPart>
    <w:docPart>
      <w:docPartPr>
        <w:name w:val="D459EF11D6464C41B309A53AD3328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A7EC8-66C6-4296-8EB1-5F3BA73A5A13}"/>
      </w:docPartPr>
      <w:docPartBody>
        <w:p w:rsidR="003931A2" w:rsidRDefault="00897D64">
          <w:pPr>
            <w:pStyle w:val="D459EF11D6464C41B309A53AD332886B"/>
          </w:pPr>
          <w:r w:rsidRPr="00843164">
            <w:t>To</w:t>
          </w:r>
        </w:p>
      </w:docPartBody>
    </w:docPart>
    <w:docPart>
      <w:docPartPr>
        <w:name w:val="556B2D0A917B47FF9BCFE3AC9E311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05A78-5275-49A7-B931-351D4000182A}"/>
      </w:docPartPr>
      <w:docPartBody>
        <w:p w:rsidR="003931A2" w:rsidRDefault="00897D64">
          <w:pPr>
            <w:pStyle w:val="556B2D0A917B47FF9BCFE3AC9E31127D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64"/>
    <w:rsid w:val="003931A2"/>
    <w:rsid w:val="00467691"/>
    <w:rsid w:val="008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AFE47F144048BEA6E157130DDB34E2">
    <w:name w:val="BAAFE47F144048BEA6E157130DDB34E2"/>
  </w:style>
  <w:style w:type="paragraph" w:customStyle="1" w:styleId="E1AFE9040F644609BA8915577A14C80F">
    <w:name w:val="E1AFE9040F644609BA8915577A14C80F"/>
  </w:style>
  <w:style w:type="paragraph" w:customStyle="1" w:styleId="A5C825ACAEEC467DBB65F4C1093CA56D">
    <w:name w:val="A5C825ACAEEC467DBB65F4C1093CA56D"/>
  </w:style>
  <w:style w:type="paragraph" w:customStyle="1" w:styleId="F45AD03362214D93BCAFD374A09C3592">
    <w:name w:val="F45AD03362214D93BCAFD374A09C3592"/>
  </w:style>
  <w:style w:type="paragraph" w:customStyle="1" w:styleId="DE3E13F0729A4D4897813C76478931C8">
    <w:name w:val="DE3E13F0729A4D4897813C76478931C8"/>
  </w:style>
  <w:style w:type="paragraph" w:customStyle="1" w:styleId="F0711A0045194B8DA15C467EB6FD996F">
    <w:name w:val="F0711A0045194B8DA15C467EB6FD996F"/>
  </w:style>
  <w:style w:type="paragraph" w:customStyle="1" w:styleId="5C6978459479475ABF437D2FD34526AE">
    <w:name w:val="5C6978459479475ABF437D2FD34526AE"/>
  </w:style>
  <w:style w:type="paragraph" w:customStyle="1" w:styleId="26784AF390144294A1728891402E317A">
    <w:name w:val="26784AF390144294A1728891402E317A"/>
  </w:style>
  <w:style w:type="paragraph" w:customStyle="1" w:styleId="7FBC60B1D523415B9E18379D1E1B9D54">
    <w:name w:val="7FBC60B1D523415B9E18379D1E1B9D54"/>
  </w:style>
  <w:style w:type="paragraph" w:customStyle="1" w:styleId="53714439E53D467783A2CF5E041D69B4">
    <w:name w:val="53714439E53D467783A2CF5E041D69B4"/>
  </w:style>
  <w:style w:type="paragraph" w:customStyle="1" w:styleId="D459EF11D6464C41B309A53AD332886B">
    <w:name w:val="D459EF11D6464C41B309A53AD332886B"/>
  </w:style>
  <w:style w:type="paragraph" w:customStyle="1" w:styleId="7781190AF8D740078CF1F2A3A6CB4735">
    <w:name w:val="7781190AF8D740078CF1F2A3A6CB4735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A7B4137113A24D5E905718FEE75AFA60">
    <w:name w:val="A7B4137113A24D5E905718FEE75AFA60"/>
  </w:style>
  <w:style w:type="paragraph" w:customStyle="1" w:styleId="EF519AF96E884BA99BDB0A5C0BEEFD6A">
    <w:name w:val="EF519AF96E884BA99BDB0A5C0BEEFD6A"/>
  </w:style>
  <w:style w:type="paragraph" w:customStyle="1" w:styleId="CACC3D2B8A4F4AA98CD32E8F3A989E3D">
    <w:name w:val="CACC3D2B8A4F4AA98CD32E8F3A989E3D"/>
  </w:style>
  <w:style w:type="paragraph" w:customStyle="1" w:styleId="2BDE0063509B453A8DD9435CB44EF44E">
    <w:name w:val="2BDE0063509B453A8DD9435CB44EF44E"/>
  </w:style>
  <w:style w:type="paragraph" w:customStyle="1" w:styleId="D964F1F830614AC39ADEF6A4E443542F">
    <w:name w:val="D964F1F830614AC39ADEF6A4E443542F"/>
  </w:style>
  <w:style w:type="paragraph" w:customStyle="1" w:styleId="8AD737A634F8433995A2049BF4068AE8">
    <w:name w:val="8AD737A634F8433995A2049BF4068AE8"/>
  </w:style>
  <w:style w:type="paragraph" w:customStyle="1" w:styleId="169A45A6968146888501D99397EE899D">
    <w:name w:val="169A45A6968146888501D99397EE899D"/>
  </w:style>
  <w:style w:type="paragraph" w:customStyle="1" w:styleId="556B2D0A917B47FF9BCFE3AC9E31127D">
    <w:name w:val="556B2D0A917B47FF9BCFE3AC9E31127D"/>
  </w:style>
  <w:style w:type="paragraph" w:customStyle="1" w:styleId="9497FAA1F1E1447188AAB9BAECFDB811">
    <w:name w:val="9497FAA1F1E1447188AAB9BAECFDB811"/>
  </w:style>
  <w:style w:type="paragraph" w:customStyle="1" w:styleId="F4ECB0994346441CA7A87CB11AF4C383">
    <w:name w:val="F4ECB0994346441CA7A87CB11AF4C383"/>
  </w:style>
  <w:style w:type="paragraph" w:customStyle="1" w:styleId="96CC27EFD88746D6AA42A2C796EB2774">
    <w:name w:val="96CC27EFD88746D6AA42A2C796EB2774"/>
  </w:style>
  <w:style w:type="paragraph" w:customStyle="1" w:styleId="86FDE7A01EFA4D20A951B0326F369B98">
    <w:name w:val="86FDE7A01EFA4D20A951B0326F369B98"/>
  </w:style>
  <w:style w:type="paragraph" w:customStyle="1" w:styleId="71DCA42F614843E2A548C7C131F36D10">
    <w:name w:val="71DCA42F614843E2A548C7C131F36D10"/>
  </w:style>
  <w:style w:type="paragraph" w:customStyle="1" w:styleId="01EA3AEA1E934272BA4AA9C7261385A8">
    <w:name w:val="01EA3AEA1E934272BA4AA9C7261385A8"/>
  </w:style>
  <w:style w:type="paragraph" w:customStyle="1" w:styleId="BA993FB5003847EBB86B2FDD000D6423">
    <w:name w:val="BA993FB5003847EBB86B2FDD000D6423"/>
  </w:style>
  <w:style w:type="paragraph" w:customStyle="1" w:styleId="A1EE26206FB544A8BD4357EF4192F9ED">
    <w:name w:val="A1EE26206FB544A8BD4357EF4192F9ED"/>
  </w:style>
  <w:style w:type="paragraph" w:customStyle="1" w:styleId="64B343F3E86C428C8AF044F520C49337">
    <w:name w:val="64B343F3E86C428C8AF044F520C49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201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okuhle</dc:creator>
  <cp:lastModifiedBy>Microsoft account</cp:lastModifiedBy>
  <cp:revision>4</cp:revision>
  <cp:lastPrinted>2025-03-06T20:48:00Z</cp:lastPrinted>
  <dcterms:created xsi:type="dcterms:W3CDTF">2025-02-24T14:34:00Z</dcterms:created>
  <dcterms:modified xsi:type="dcterms:W3CDTF">2025-03-06T20:50:00Z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